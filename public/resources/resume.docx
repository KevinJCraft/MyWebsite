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7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82"/>
        <w:gridCol w:w="6559"/>
      </w:tblGrid>
      <w:tr w:rsidR="002C2CDD" w:rsidRPr="00906BEE" w14:paraId="30EC2F7F" w14:textId="77777777" w:rsidTr="00D74A24">
        <w:trPr>
          <w:trHeight w:val="9730"/>
        </w:trPr>
        <w:tc>
          <w:tcPr>
            <w:tcW w:w="3682" w:type="dxa"/>
            <w:tcMar>
              <w:top w:w="504" w:type="dxa"/>
              <w:right w:w="720" w:type="dxa"/>
            </w:tcMar>
          </w:tcPr>
          <w:p w14:paraId="5FBA0766" w14:textId="4FC640A2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1" locked="1" layoutInCell="1" allowOverlap="1" wp14:anchorId="080F267E" wp14:editId="4844533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875B450" id="Group 1" o:spid="_x0000_s1026" alt="Title: Header graphics" style="position:absolute;margin-left:0;margin-top:-38.15pt;width:524.9pt;height:142.55pt;z-index:-25165977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2B0099">
              <w:t>kJc</w:t>
            </w:r>
          </w:p>
          <w:p w14:paraId="7EBABEC0" w14:textId="77777777" w:rsidR="00A50939" w:rsidRPr="00906BEE" w:rsidRDefault="0076347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F60A2C429D447DBA532EB2E4204DE54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4EF9B085" w14:textId="165A023A" w:rsidR="002C2CDD" w:rsidRPr="00906BEE" w:rsidRDefault="002B0099" w:rsidP="002B0099">
            <w:r>
              <w:t xml:space="preserve">Highly motivated IT </w:t>
            </w:r>
            <w:r w:rsidR="009957DB">
              <w:t>professional</w:t>
            </w:r>
            <w:r>
              <w:t xml:space="preserve"> with deep knowledge and </w:t>
            </w:r>
            <w:r w:rsidR="009957DB">
              <w:t>proficiency</w:t>
            </w:r>
            <w:r>
              <w:t xml:space="preserve"> in Java Script, </w:t>
            </w:r>
            <w:r w:rsidR="009957DB">
              <w:t xml:space="preserve">React, </w:t>
            </w:r>
            <w:r>
              <w:t xml:space="preserve">HTML, CSS, and mobile responsive website development, as well as </w:t>
            </w:r>
            <w:r w:rsidR="009957DB">
              <w:t xml:space="preserve">highly potent skills and ability in coding virus free and efficient code, seeks the position of </w:t>
            </w:r>
            <w:r w:rsidR="00D8197C">
              <w:t>Front-end</w:t>
            </w:r>
            <w:r w:rsidR="009957DB">
              <w:t xml:space="preserve"> </w:t>
            </w:r>
            <w:r w:rsidR="00D8197C">
              <w:t>W</w:t>
            </w:r>
            <w:r w:rsidR="009957DB">
              <w:t xml:space="preserve">eb </w:t>
            </w:r>
            <w:r w:rsidR="00D8197C">
              <w:t>D</w:t>
            </w:r>
            <w:r w:rsidR="009957DB">
              <w:t>eveloper.</w:t>
            </w:r>
          </w:p>
          <w:p w14:paraId="5BF5C2DE" w14:textId="77777777" w:rsidR="002C2CDD" w:rsidRPr="00906BEE" w:rsidRDefault="0076347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7CA5CAFE01B44C38C191E0915E4FA1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8F372DC" w14:textId="77777777" w:rsidR="009957DB" w:rsidRDefault="009957DB" w:rsidP="009957DB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14:paraId="1ADFDDA0" w14:textId="30166D20" w:rsidR="009957DB" w:rsidRDefault="009957DB" w:rsidP="009957DB">
            <w:pPr>
              <w:pStyle w:val="ListParagraph"/>
              <w:numPr>
                <w:ilvl w:val="0"/>
                <w:numId w:val="11"/>
              </w:numPr>
            </w:pPr>
            <w:r>
              <w:t>Detail Oriented</w:t>
            </w:r>
          </w:p>
          <w:p w14:paraId="7407519B" w14:textId="0F926F27" w:rsidR="009957DB" w:rsidRDefault="009957DB" w:rsidP="009957DB">
            <w:pPr>
              <w:pStyle w:val="ListParagraph"/>
              <w:numPr>
                <w:ilvl w:val="0"/>
                <w:numId w:val="11"/>
              </w:numPr>
            </w:pPr>
            <w:r>
              <w:t>Dedicated Team Member</w:t>
            </w:r>
          </w:p>
          <w:p w14:paraId="250D1106" w14:textId="2BE83A90" w:rsidR="006419CC" w:rsidRDefault="006419CC" w:rsidP="009957DB">
            <w:pPr>
              <w:pStyle w:val="ListParagraph"/>
              <w:numPr>
                <w:ilvl w:val="0"/>
                <w:numId w:val="11"/>
              </w:numPr>
            </w:pPr>
            <w:r>
              <w:t>Works well under pressure</w:t>
            </w:r>
          </w:p>
          <w:p w14:paraId="267E29A4" w14:textId="77777777" w:rsidR="009957DB" w:rsidRDefault="009957DB" w:rsidP="009957DB">
            <w:pPr>
              <w:pStyle w:val="ListParagraph"/>
              <w:numPr>
                <w:ilvl w:val="0"/>
                <w:numId w:val="11"/>
              </w:numPr>
            </w:pPr>
            <w:r>
              <w:t>Java Script</w:t>
            </w:r>
          </w:p>
          <w:p w14:paraId="5D852D5B" w14:textId="77777777" w:rsidR="009957DB" w:rsidRDefault="009957DB" w:rsidP="009957DB">
            <w:pPr>
              <w:pStyle w:val="ListParagraph"/>
              <w:numPr>
                <w:ilvl w:val="0"/>
                <w:numId w:val="11"/>
              </w:numPr>
            </w:pPr>
            <w:r>
              <w:t>React</w:t>
            </w:r>
          </w:p>
          <w:p w14:paraId="719FF405" w14:textId="77777777" w:rsidR="009957DB" w:rsidRDefault="009957DB" w:rsidP="009957DB">
            <w:pPr>
              <w:pStyle w:val="ListParagraph"/>
              <w:numPr>
                <w:ilvl w:val="0"/>
                <w:numId w:val="11"/>
              </w:numPr>
            </w:pPr>
            <w:r>
              <w:t>HTML</w:t>
            </w:r>
          </w:p>
          <w:p w14:paraId="345FA339" w14:textId="247271FA" w:rsidR="009957DB" w:rsidRDefault="00D8197C" w:rsidP="009957DB">
            <w:pPr>
              <w:pStyle w:val="ListParagraph"/>
              <w:numPr>
                <w:ilvl w:val="0"/>
                <w:numId w:val="11"/>
              </w:numPr>
            </w:pPr>
            <w:r>
              <w:t>CSS</w:t>
            </w:r>
          </w:p>
          <w:p w14:paraId="56B616E3" w14:textId="718D0A54" w:rsidR="009957DB" w:rsidRDefault="00D8197C" w:rsidP="009957DB">
            <w:pPr>
              <w:pStyle w:val="ListParagraph"/>
              <w:numPr>
                <w:ilvl w:val="0"/>
                <w:numId w:val="11"/>
              </w:numPr>
            </w:pPr>
            <w:r>
              <w:t>GIT</w:t>
            </w:r>
          </w:p>
          <w:p w14:paraId="7E41B5B5" w14:textId="799B0D6B" w:rsidR="009957DB" w:rsidRPr="00906BEE" w:rsidRDefault="009957DB" w:rsidP="009957DB">
            <w:pPr>
              <w:pStyle w:val="ListParagraph"/>
              <w:numPr>
                <w:ilvl w:val="0"/>
                <w:numId w:val="11"/>
              </w:numPr>
            </w:pPr>
            <w:r>
              <w:t>NP</w:t>
            </w:r>
            <w:r w:rsidR="00D8197C">
              <w:t>M</w:t>
            </w:r>
          </w:p>
        </w:tc>
        <w:tc>
          <w:tcPr>
            <w:tcW w:w="655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59"/>
            </w:tblGrid>
            <w:tr w:rsidR="00C612DA" w:rsidRPr="00906BEE" w14:paraId="1DE00D1F" w14:textId="77777777" w:rsidTr="005E0758">
              <w:trPr>
                <w:trHeight w:hRule="exact" w:val="1305"/>
              </w:trPr>
              <w:tc>
                <w:tcPr>
                  <w:tcW w:w="6558" w:type="dxa"/>
                  <w:vAlign w:val="center"/>
                </w:tcPr>
                <w:p w14:paraId="39E4D2A5" w14:textId="4178BBB7" w:rsidR="00C612DA" w:rsidRPr="00906BEE" w:rsidRDefault="0076347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DBA4AFBA80F43999B87EDA7A43E257A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2B0099">
                        <w:t>kEVIN J cRAFT</w:t>
                      </w:r>
                    </w:sdtContent>
                  </w:sdt>
                </w:p>
                <w:p w14:paraId="1A71E161" w14:textId="0682F2A8" w:rsidR="00906BEE" w:rsidRPr="00906BEE" w:rsidRDefault="0076347E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A76BF4E195E4BA2887A0CFBA50F89B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B0099">
                        <w:t>FRONT eND wEB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011BEF738CCD40229F25ED003DA8EF8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B0099">
                        <w:t>WWW.KEVINJCRAFT.COM</w:t>
                      </w:r>
                      <w:r w:rsidR="002B0099">
                        <w:br/>
                        <w:t>wWW.GITHUB.COM/KEVINJCRAFT</w:t>
                      </w:r>
                    </w:sdtContent>
                  </w:sdt>
                </w:p>
              </w:tc>
            </w:tr>
          </w:tbl>
          <w:p w14:paraId="376431A8" w14:textId="77777777" w:rsidR="002C2CDD" w:rsidRPr="00906BEE" w:rsidRDefault="0076347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0FEC37E125E4C6CA25C9F47193027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9D1DA3E" w14:textId="106D02A4" w:rsidR="002C2CDD" w:rsidRPr="00906BEE" w:rsidRDefault="009957DB" w:rsidP="007569C1">
            <w:pPr>
              <w:pStyle w:val="Heading4"/>
            </w:pPr>
            <w:r>
              <w:t>Postal Carrier/Supervisor</w:t>
            </w:r>
            <w:r w:rsidR="002C2CDD" w:rsidRPr="00906BEE">
              <w:t xml:space="preserve"> • </w:t>
            </w:r>
            <w:r>
              <w:t>USPS</w:t>
            </w:r>
            <w:r w:rsidR="002C2CDD" w:rsidRPr="00906BEE">
              <w:t xml:space="preserve"> • </w:t>
            </w:r>
            <w:r>
              <w:t>Aug. 2011-Present</w:t>
            </w:r>
          </w:p>
          <w:p w14:paraId="22AE38B1" w14:textId="1DBDA7CC" w:rsidR="002C2CDD" w:rsidRPr="00906BEE" w:rsidRDefault="009957DB" w:rsidP="007569C1">
            <w:r>
              <w:t xml:space="preserve">Over saw and </w:t>
            </w:r>
            <w:r w:rsidR="006419CC">
              <w:t>maintained</w:t>
            </w:r>
            <w:r>
              <w:t xml:space="preserve"> one of Louisville’s largest postal zones with over 70 employees</w:t>
            </w:r>
            <w:r w:rsidR="006419CC">
              <w:t xml:space="preserve"> and over 60 routes by ensuring day to day operations were efficiently utilized. Responsible for data input and accuracy.</w:t>
            </w:r>
          </w:p>
          <w:p w14:paraId="10C1B2AC" w14:textId="159E0385" w:rsidR="002C2CDD" w:rsidRPr="00906BEE" w:rsidRDefault="006419CC" w:rsidP="007569C1">
            <w:pPr>
              <w:pStyle w:val="Heading4"/>
            </w:pPr>
            <w:r>
              <w:t xml:space="preserve">Professional Poker Player </w:t>
            </w:r>
            <w:r w:rsidR="002C2CDD" w:rsidRPr="00906BEE">
              <w:t xml:space="preserve">• </w:t>
            </w:r>
            <w:r>
              <w:t>2010</w:t>
            </w:r>
            <w:r w:rsidR="00F47E97" w:rsidRPr="00906BEE">
              <w:t xml:space="preserve"> – </w:t>
            </w:r>
            <w:r>
              <w:t>2011</w:t>
            </w:r>
          </w:p>
          <w:p w14:paraId="01706BA7" w14:textId="74C54472" w:rsidR="00F26B96" w:rsidRDefault="006419CC" w:rsidP="007569C1">
            <w:r>
              <w:t xml:space="preserve">Built and managed </w:t>
            </w:r>
            <w:r w:rsidR="00D8197C">
              <w:t>a</w:t>
            </w:r>
            <w:r>
              <w:t xml:space="preserve"> bank roll to maximize profits and minimize risks. Ranked #1 worldwide in Rush </w:t>
            </w:r>
            <w:proofErr w:type="spellStart"/>
            <w:r>
              <w:t>Hold’em</w:t>
            </w:r>
            <w:proofErr w:type="spellEnd"/>
            <w:r>
              <w:t xml:space="preserve"> </w:t>
            </w:r>
            <w:r w:rsidR="00D8197C">
              <w:t>To</w:t>
            </w:r>
            <w:r>
              <w:t xml:space="preserve">urnament Poker. </w:t>
            </w:r>
            <w:r w:rsidR="00A0694D">
              <w:t>Had greater than 80% ROI.</w:t>
            </w:r>
            <w:r w:rsidR="001E6034">
              <w:t xml:space="preserve"> </w:t>
            </w:r>
          </w:p>
          <w:p w14:paraId="5690D8E9" w14:textId="3C8B03CD" w:rsidR="00F26B96" w:rsidRPr="00906BEE" w:rsidRDefault="00F26B96" w:rsidP="00F26B96">
            <w:pPr>
              <w:pStyle w:val="Heading4"/>
            </w:pPr>
            <w:r>
              <w:t xml:space="preserve">Professional Poker Coach </w:t>
            </w:r>
            <w:r w:rsidRPr="00906BEE">
              <w:t xml:space="preserve">• </w:t>
            </w:r>
            <w:r>
              <w:t>2010</w:t>
            </w:r>
            <w:r w:rsidRPr="00906BEE">
              <w:t xml:space="preserve"> – </w:t>
            </w:r>
            <w:r>
              <w:t>2011</w:t>
            </w:r>
          </w:p>
          <w:p w14:paraId="037E3676" w14:textId="5510F2CE" w:rsidR="00F26B96" w:rsidRDefault="00F26B96" w:rsidP="007569C1">
            <w:r>
              <w:t xml:space="preserve">Coached up to 10 poker professionals on probability and game theory, as well as bank roll management and how to deal with variance. </w:t>
            </w:r>
          </w:p>
          <w:p w14:paraId="5C9634AE" w14:textId="4761FFEB" w:rsidR="00F26B96" w:rsidRPr="00906BEE" w:rsidRDefault="00F26B96" w:rsidP="00F26B96">
            <w:pPr>
              <w:pStyle w:val="Heading4"/>
            </w:pPr>
            <w:r>
              <w:t xml:space="preserve">casino Dealer </w:t>
            </w:r>
            <w:r w:rsidRPr="00906BEE">
              <w:t xml:space="preserve">• </w:t>
            </w:r>
            <w:r>
              <w:t>2007</w:t>
            </w:r>
            <w:r w:rsidRPr="00906BEE">
              <w:t xml:space="preserve"> – </w:t>
            </w:r>
            <w:r>
              <w:t>2010</w:t>
            </w:r>
          </w:p>
          <w:p w14:paraId="096FE1EA" w14:textId="08678066" w:rsidR="00F26B96" w:rsidRPr="00906BEE" w:rsidRDefault="00A0694D" w:rsidP="00F26B96">
            <w:r>
              <w:t xml:space="preserve">Took bets and maintained payout in a </w:t>
            </w:r>
            <w:r w:rsidR="009E2C28">
              <w:t>fast</w:t>
            </w:r>
            <w:r>
              <w:t xml:space="preserve"> paced and stressful environment. Dealt 40 poker hands per hour. Proficient at over 9 different casino games specializing in Craps, Roulette and Poker. </w:t>
            </w:r>
          </w:p>
          <w:p w14:paraId="063FB57C" w14:textId="77777777" w:rsidR="00F26B96" w:rsidRPr="00906BEE" w:rsidRDefault="00F26B96" w:rsidP="007569C1"/>
          <w:p w14:paraId="27A8831F" w14:textId="516AD4BD" w:rsidR="002C2CDD" w:rsidRPr="00906BEE" w:rsidRDefault="0076347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CAF8D9EEAAE843C8AA21E695B1CCE2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6BB1581" w14:textId="501C370A" w:rsidR="002C2CDD" w:rsidRPr="00906BEE" w:rsidRDefault="001E6034" w:rsidP="007569C1">
            <w:pPr>
              <w:pStyle w:val="Heading4"/>
            </w:pPr>
            <w:r>
              <w:t>certificate of Coding</w:t>
            </w:r>
            <w:r w:rsidR="002C2CDD" w:rsidRPr="00906BEE">
              <w:t xml:space="preserve"> • </w:t>
            </w:r>
            <w:r>
              <w:t>2020</w:t>
            </w:r>
            <w:r w:rsidR="002C2CDD" w:rsidRPr="00906BEE">
              <w:t xml:space="preserve"> • </w:t>
            </w:r>
            <w:r>
              <w:t>Code Louisville</w:t>
            </w:r>
          </w:p>
          <w:p w14:paraId="5234B627" w14:textId="634032BD" w:rsidR="002C2CDD" w:rsidRPr="00906BEE" w:rsidRDefault="001E6034" w:rsidP="007569C1">
            <w:r>
              <w:t>Front</w:t>
            </w:r>
            <w:r w:rsidR="001067F3">
              <w:t xml:space="preserve">-end, </w:t>
            </w:r>
            <w:r>
              <w:t>back</w:t>
            </w:r>
            <w:r w:rsidR="001067F3">
              <w:t>-</w:t>
            </w:r>
            <w:r>
              <w:t>end</w:t>
            </w:r>
            <w:r w:rsidR="001067F3">
              <w:t>, and</w:t>
            </w:r>
            <w:r>
              <w:t xml:space="preserve"> computational thinking</w:t>
            </w:r>
          </w:p>
          <w:p w14:paraId="59446BE6" w14:textId="77777777" w:rsidR="00741125" w:rsidRPr="00906BEE" w:rsidRDefault="00741125" w:rsidP="00D8197C"/>
        </w:tc>
      </w:tr>
    </w:tbl>
    <w:p w14:paraId="6FE6E5EA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F2940" w14:textId="77777777" w:rsidR="0076347E" w:rsidRDefault="0076347E" w:rsidP="00713050">
      <w:pPr>
        <w:spacing w:line="240" w:lineRule="auto"/>
      </w:pPr>
      <w:r>
        <w:separator/>
      </w:r>
    </w:p>
  </w:endnote>
  <w:endnote w:type="continuationSeparator" w:id="0">
    <w:p w14:paraId="739B43C7" w14:textId="77777777" w:rsidR="0076347E" w:rsidRDefault="0076347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CB21123" w14:textId="77777777" w:rsidTr="00465675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C766F2" w14:textId="3B84F3DC" w:rsidR="00C2098A" w:rsidRDefault="00C2098A" w:rsidP="00684488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C53D10" w14:textId="6AD5E6B5" w:rsidR="00C2098A" w:rsidRDefault="00C2098A" w:rsidP="00684488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C45F0F" w14:textId="109560C5" w:rsidR="00C2098A" w:rsidRDefault="00C2098A" w:rsidP="00684488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7FB0E5" w14:textId="3BA8C868" w:rsidR="00C2098A" w:rsidRDefault="00C2098A" w:rsidP="00684488">
          <w:pPr>
            <w:pStyle w:val="Footer"/>
          </w:pPr>
        </w:p>
      </w:tc>
    </w:tr>
    <w:tr w:rsidR="00684488" w14:paraId="0CCE5BC4" w14:textId="77777777" w:rsidTr="00465675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64864A6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24A1497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F04A7FE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0AD8B86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317A3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1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518"/>
      <w:gridCol w:w="3517"/>
      <w:gridCol w:w="3517"/>
    </w:tblGrid>
    <w:tr w:rsidR="00D8197C" w14:paraId="6B191A0C" w14:textId="77777777" w:rsidTr="00BC12C1">
      <w:trPr>
        <w:trHeight w:val="178"/>
      </w:trPr>
      <w:tc>
        <w:tcPr>
          <w:tcW w:w="351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BE0724" w14:textId="77777777" w:rsidR="00D8197C" w:rsidRDefault="00D8197C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CD7F2D3" wp14:editId="338B677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123FBB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51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9F2B4E" w14:textId="77777777" w:rsidR="00D8197C" w:rsidRDefault="00D8197C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4248C4C0" wp14:editId="59EC8670">
                    <wp:simplePos x="0" y="0"/>
                    <wp:positionH relativeFrom="column">
                      <wp:posOffset>866775</wp:posOffset>
                    </wp:positionH>
                    <wp:positionV relativeFrom="paragraph">
                      <wp:posOffset>231</wp:posOffset>
                    </wp:positionV>
                    <wp:extent cx="328930" cy="328930"/>
                    <wp:effectExtent l="0" t="0" r="13970" b="13970"/>
                    <wp:wrapTight wrapText="bothSides">
                      <wp:wrapPolygon edited="0">
                        <wp:start x="3753" y="0"/>
                        <wp:lineTo x="0" y="3753"/>
                        <wp:lineTo x="0" y="16263"/>
                        <wp:lineTo x="1251" y="20015"/>
                        <wp:lineTo x="3753" y="21266"/>
                        <wp:lineTo x="18764" y="21266"/>
                        <wp:lineTo x="21266" y="17514"/>
                        <wp:lineTo x="21266" y="3753"/>
                        <wp:lineTo x="17514" y="0"/>
                        <wp:lineTo x="3753" y="0"/>
                      </wp:wrapPolygon>
                    </wp:wrapTight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75BAE38" id="Group 10" o:spid="_x0000_s1026" style="position:absolute;margin-left:68.25pt;margin-top:0;width:25.9pt;height:25.9pt;z-index:-251657728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  <w:tc>
        <w:tcPr>
          <w:tcW w:w="351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4D5DED" w14:textId="77777777" w:rsidR="00D8197C" w:rsidRDefault="00D8197C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5CC2DA" wp14:editId="0BABD3A8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8D9430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8197C" w14:paraId="4540EDB1" w14:textId="77777777" w:rsidTr="00BC12C1">
      <w:trPr>
        <w:trHeight w:val="165"/>
      </w:trPr>
      <w:tc>
        <w:tcPr>
          <w:tcW w:w="3518" w:type="dxa"/>
          <w:tcMar>
            <w:top w:w="144" w:type="dxa"/>
            <w:left w:w="115" w:type="dxa"/>
            <w:right w:w="115" w:type="dxa"/>
          </w:tcMar>
        </w:tcPr>
        <w:p w14:paraId="3D092D1B" w14:textId="704A5EE4" w:rsidR="00D8197C" w:rsidRPr="00CA3DF1" w:rsidRDefault="00D8197C" w:rsidP="003C5528">
          <w:pPr>
            <w:pStyle w:val="Footer"/>
          </w:pPr>
          <w:r>
            <w:t>craft.kevin.j@gmail.com</w:t>
          </w:r>
        </w:p>
      </w:tc>
      <w:tc>
        <w:tcPr>
          <w:tcW w:w="3517" w:type="dxa"/>
          <w:tcMar>
            <w:top w:w="144" w:type="dxa"/>
            <w:left w:w="115" w:type="dxa"/>
            <w:right w:w="115" w:type="dxa"/>
          </w:tcMar>
        </w:tcPr>
        <w:p w14:paraId="34A65B27" w14:textId="270997E2" w:rsidR="00D8197C" w:rsidRPr="00C2098A" w:rsidRDefault="00D8197C" w:rsidP="00D8197C">
          <w:pPr>
            <w:pStyle w:val="Footer"/>
          </w:pPr>
          <w:r>
            <w:t>502.759.4114</w:t>
          </w:r>
        </w:p>
      </w:tc>
      <w:tc>
        <w:tcPr>
          <w:tcW w:w="3517" w:type="dxa"/>
          <w:tcMar>
            <w:top w:w="144" w:type="dxa"/>
            <w:left w:w="115" w:type="dxa"/>
            <w:right w:w="115" w:type="dxa"/>
          </w:tcMar>
        </w:tcPr>
        <w:p w14:paraId="6D03C8F2" w14:textId="7FC76BB5" w:rsidR="00D8197C" w:rsidRPr="00C2098A" w:rsidRDefault="0076347E" w:rsidP="00217980">
          <w:pPr>
            <w:pStyle w:val="Footer"/>
          </w:pPr>
          <w:hyperlink r:id="rId1" w:history="1">
            <w:r w:rsidR="003533B0">
              <w:rPr>
                <w:rStyle w:val="Hyperlink"/>
              </w:rPr>
              <w:t>https://www.linkedin.com/in/kevin-j-craft/</w:t>
            </w:r>
          </w:hyperlink>
        </w:p>
      </w:tc>
    </w:tr>
  </w:tbl>
  <w:p w14:paraId="66EB69DA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EB22A" w14:textId="77777777" w:rsidR="0076347E" w:rsidRDefault="0076347E" w:rsidP="00713050">
      <w:pPr>
        <w:spacing w:line="240" w:lineRule="auto"/>
      </w:pPr>
      <w:r>
        <w:separator/>
      </w:r>
    </w:p>
  </w:footnote>
  <w:footnote w:type="continuationSeparator" w:id="0">
    <w:p w14:paraId="7D6FF48C" w14:textId="77777777" w:rsidR="0076347E" w:rsidRDefault="0076347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5F4CD1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38C5660" w14:textId="5D7AE224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1" locked="1" layoutInCell="1" allowOverlap="1" wp14:anchorId="3746D004" wp14:editId="32A6F1A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9ABB415" id="Group 3" o:spid="_x0000_s1026" alt="Title: Continuation page header graphic" style="position:absolute;margin-left:0;margin-top:-39.45pt;width:524.85pt;height:142.55pt;z-index:-251652608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1E6034">
            <w:t>KJC</w: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311A80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9DA6CB4" w14:textId="73DA3748" w:rsidR="001A5CA9" w:rsidRPr="009B3C40" w:rsidRDefault="0076347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08D08A86A0C74E2DA2A425CABCCB5406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1E6034">
                      <w:t>Kevin j craft</w:t>
                    </w:r>
                  </w:sdtContent>
                </w:sdt>
              </w:p>
              <w:p w14:paraId="2B89085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17670343" w14:textId="77777777" w:rsidR="001A5CA9" w:rsidRPr="00F207C0" w:rsidRDefault="001A5CA9" w:rsidP="001A5CA9"/>
      </w:tc>
    </w:tr>
  </w:tbl>
  <w:p w14:paraId="7B6D14E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E45577"/>
    <w:multiLevelType w:val="hybridMultilevel"/>
    <w:tmpl w:val="F974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99"/>
    <w:rsid w:val="00032D34"/>
    <w:rsid w:val="00091382"/>
    <w:rsid w:val="000A07DA"/>
    <w:rsid w:val="000A2BFA"/>
    <w:rsid w:val="000B0619"/>
    <w:rsid w:val="000B61CA"/>
    <w:rsid w:val="000F7610"/>
    <w:rsid w:val="001067F3"/>
    <w:rsid w:val="00114ED7"/>
    <w:rsid w:val="001300CA"/>
    <w:rsid w:val="00140B0E"/>
    <w:rsid w:val="001A5CA9"/>
    <w:rsid w:val="001B2AC1"/>
    <w:rsid w:val="001B403A"/>
    <w:rsid w:val="001E6034"/>
    <w:rsid w:val="001F4583"/>
    <w:rsid w:val="00217980"/>
    <w:rsid w:val="00271662"/>
    <w:rsid w:val="0027404F"/>
    <w:rsid w:val="00290AAA"/>
    <w:rsid w:val="00293B83"/>
    <w:rsid w:val="002B0099"/>
    <w:rsid w:val="002B091C"/>
    <w:rsid w:val="002C2CDD"/>
    <w:rsid w:val="002D45C6"/>
    <w:rsid w:val="002F03FA"/>
    <w:rsid w:val="00313E86"/>
    <w:rsid w:val="00333CD3"/>
    <w:rsid w:val="00340365"/>
    <w:rsid w:val="00342B64"/>
    <w:rsid w:val="003533B0"/>
    <w:rsid w:val="00364079"/>
    <w:rsid w:val="003722B2"/>
    <w:rsid w:val="003C5528"/>
    <w:rsid w:val="003D03E5"/>
    <w:rsid w:val="004077FB"/>
    <w:rsid w:val="004244FF"/>
    <w:rsid w:val="00424DD9"/>
    <w:rsid w:val="004305E4"/>
    <w:rsid w:val="0046104A"/>
    <w:rsid w:val="00465675"/>
    <w:rsid w:val="004717C5"/>
    <w:rsid w:val="004A24CC"/>
    <w:rsid w:val="00523479"/>
    <w:rsid w:val="00543DB7"/>
    <w:rsid w:val="005729B0"/>
    <w:rsid w:val="00583E4F"/>
    <w:rsid w:val="005E0758"/>
    <w:rsid w:val="00641630"/>
    <w:rsid w:val="006419CC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47E"/>
    <w:rsid w:val="00763832"/>
    <w:rsid w:val="00772919"/>
    <w:rsid w:val="00786879"/>
    <w:rsid w:val="007D2696"/>
    <w:rsid w:val="007D2FD2"/>
    <w:rsid w:val="007D406E"/>
    <w:rsid w:val="007D6458"/>
    <w:rsid w:val="00811117"/>
    <w:rsid w:val="00823C54"/>
    <w:rsid w:val="00841146"/>
    <w:rsid w:val="00856AFC"/>
    <w:rsid w:val="0088504C"/>
    <w:rsid w:val="0089382B"/>
    <w:rsid w:val="008A1907"/>
    <w:rsid w:val="008C6BCA"/>
    <w:rsid w:val="008C7B50"/>
    <w:rsid w:val="008E4B30"/>
    <w:rsid w:val="00906BEE"/>
    <w:rsid w:val="009243E7"/>
    <w:rsid w:val="00954CAE"/>
    <w:rsid w:val="00985D58"/>
    <w:rsid w:val="009957DB"/>
    <w:rsid w:val="009B3C40"/>
    <w:rsid w:val="009B4B86"/>
    <w:rsid w:val="009E2C28"/>
    <w:rsid w:val="009F7AD9"/>
    <w:rsid w:val="00A0694D"/>
    <w:rsid w:val="00A42540"/>
    <w:rsid w:val="00A50939"/>
    <w:rsid w:val="00A74C8C"/>
    <w:rsid w:val="00A83413"/>
    <w:rsid w:val="00A9724E"/>
    <w:rsid w:val="00AA6A40"/>
    <w:rsid w:val="00AA75F6"/>
    <w:rsid w:val="00AD00FD"/>
    <w:rsid w:val="00AF0A8E"/>
    <w:rsid w:val="00B27019"/>
    <w:rsid w:val="00B5664D"/>
    <w:rsid w:val="00B76A83"/>
    <w:rsid w:val="00BA5B40"/>
    <w:rsid w:val="00BC12C1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66819"/>
    <w:rsid w:val="00D74A24"/>
    <w:rsid w:val="00D8197C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6B96"/>
    <w:rsid w:val="00F47E97"/>
    <w:rsid w:val="00F645C7"/>
    <w:rsid w:val="00F66D3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EF1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E6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kevin-j-craf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raf\AppData\Local\Microsoft\Office\16.0\DTS\en-US%7bAF8B5093-A365-4379-9391-9F164476DFC9%7d\%7bFEB89756-7F4C-45C6-832E-0B2F72977FC1%7dtf163927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60A2C429D447DBA532EB2E4204D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04D8-9149-4C6F-8574-90CBB865B32E}"/>
      </w:docPartPr>
      <w:docPartBody>
        <w:p w:rsidR="004C50C8" w:rsidRDefault="00D07AF8">
          <w:pPr>
            <w:pStyle w:val="4F60A2C429D447DBA532EB2E4204DE54"/>
          </w:pPr>
          <w:r w:rsidRPr="00906BEE">
            <w:t>Objective</w:t>
          </w:r>
        </w:p>
      </w:docPartBody>
    </w:docPart>
    <w:docPart>
      <w:docPartPr>
        <w:name w:val="A7CA5CAFE01B44C38C191E0915E4F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9FB50-325F-479A-9063-55951D29AC79}"/>
      </w:docPartPr>
      <w:docPartBody>
        <w:p w:rsidR="004C50C8" w:rsidRDefault="00D07AF8">
          <w:pPr>
            <w:pStyle w:val="A7CA5CAFE01B44C38C191E0915E4FA1B"/>
          </w:pPr>
          <w:r w:rsidRPr="00906BEE">
            <w:t>Skills</w:t>
          </w:r>
        </w:p>
      </w:docPartBody>
    </w:docPart>
    <w:docPart>
      <w:docPartPr>
        <w:name w:val="0DBA4AFBA80F43999B87EDA7A43E2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00E3-C8A7-4B14-BA8F-C6470CEE4EB3}"/>
      </w:docPartPr>
      <w:docPartBody>
        <w:p w:rsidR="004C50C8" w:rsidRDefault="00D07AF8">
          <w:pPr>
            <w:pStyle w:val="0DBA4AFBA80F43999B87EDA7A43E257A"/>
          </w:pPr>
          <w:r>
            <w:t>Your name</w:t>
          </w:r>
        </w:p>
      </w:docPartBody>
    </w:docPart>
    <w:docPart>
      <w:docPartPr>
        <w:name w:val="EA76BF4E195E4BA2887A0CFBA50F8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EA335-176F-44EE-8126-0575675A5C07}"/>
      </w:docPartPr>
      <w:docPartBody>
        <w:p w:rsidR="004C50C8" w:rsidRDefault="00D07AF8">
          <w:pPr>
            <w:pStyle w:val="EA76BF4E195E4BA2887A0CFBA50F89B5"/>
          </w:pPr>
          <w:r w:rsidRPr="007D6458">
            <w:t>Profession or Industry</w:t>
          </w:r>
        </w:p>
      </w:docPartBody>
    </w:docPart>
    <w:docPart>
      <w:docPartPr>
        <w:name w:val="011BEF738CCD40229F25ED003DA8E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83A77-CB06-4D8E-99AD-FCF4A7E26AC6}"/>
      </w:docPartPr>
      <w:docPartBody>
        <w:p w:rsidR="004C50C8" w:rsidRDefault="00D07AF8">
          <w:pPr>
            <w:pStyle w:val="011BEF738CCD40229F25ED003DA8EF82"/>
          </w:pPr>
          <w:r w:rsidRPr="007D6458">
            <w:t>Link to other online properties: Portfolio/Website/Blog</w:t>
          </w:r>
        </w:p>
      </w:docPartBody>
    </w:docPart>
    <w:docPart>
      <w:docPartPr>
        <w:name w:val="90FEC37E125E4C6CA25C9F4719302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9B0D3-2DDA-4C65-80A6-2831BD3D4A2B}"/>
      </w:docPartPr>
      <w:docPartBody>
        <w:p w:rsidR="004C50C8" w:rsidRDefault="00D07AF8">
          <w:pPr>
            <w:pStyle w:val="90FEC37E125E4C6CA25C9F4719302739"/>
          </w:pPr>
          <w:r w:rsidRPr="00906BEE">
            <w:t>Experience</w:t>
          </w:r>
        </w:p>
      </w:docPartBody>
    </w:docPart>
    <w:docPart>
      <w:docPartPr>
        <w:name w:val="CAF8D9EEAAE843C8AA21E695B1CC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27F9D-4CD8-4B66-8534-FFD682D9971D}"/>
      </w:docPartPr>
      <w:docPartBody>
        <w:p w:rsidR="004C50C8" w:rsidRDefault="00D07AF8">
          <w:pPr>
            <w:pStyle w:val="CAF8D9EEAAE843C8AA21E695B1CCE21D"/>
          </w:pPr>
          <w:r w:rsidRPr="00906BEE">
            <w:t>Education</w:t>
          </w:r>
        </w:p>
      </w:docPartBody>
    </w:docPart>
    <w:docPart>
      <w:docPartPr>
        <w:name w:val="08D08A86A0C74E2DA2A425CABCCB5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0E37C-C2CC-4CC6-AFA6-35CC76DE896F}"/>
      </w:docPartPr>
      <w:docPartBody>
        <w:p w:rsidR="004C50C8" w:rsidRDefault="00D07AF8">
          <w:pPr>
            <w:pStyle w:val="08D08A86A0C74E2DA2A425CABCCB5406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F8"/>
    <w:rsid w:val="001C3807"/>
    <w:rsid w:val="004C50C8"/>
    <w:rsid w:val="0083375D"/>
    <w:rsid w:val="00D0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1AA8F41B904DED857510B44FDDFA7F">
    <w:name w:val="011AA8F41B904DED857510B44FDDFA7F"/>
  </w:style>
  <w:style w:type="paragraph" w:customStyle="1" w:styleId="4F60A2C429D447DBA532EB2E4204DE54">
    <w:name w:val="4F60A2C429D447DBA532EB2E4204DE54"/>
  </w:style>
  <w:style w:type="paragraph" w:customStyle="1" w:styleId="6429956DDFC34F8BBFE6761345114B62">
    <w:name w:val="6429956DDFC34F8BBFE6761345114B62"/>
  </w:style>
  <w:style w:type="paragraph" w:customStyle="1" w:styleId="A7CA5CAFE01B44C38C191E0915E4FA1B">
    <w:name w:val="A7CA5CAFE01B44C38C191E0915E4FA1B"/>
  </w:style>
  <w:style w:type="paragraph" w:customStyle="1" w:styleId="D38156B284B141F8A25952F023BFA158">
    <w:name w:val="D38156B284B141F8A25952F023BFA158"/>
  </w:style>
  <w:style w:type="paragraph" w:customStyle="1" w:styleId="0DBA4AFBA80F43999B87EDA7A43E257A">
    <w:name w:val="0DBA4AFBA80F43999B87EDA7A43E257A"/>
  </w:style>
  <w:style w:type="paragraph" w:customStyle="1" w:styleId="EA76BF4E195E4BA2887A0CFBA50F89B5">
    <w:name w:val="EA76BF4E195E4BA2887A0CFBA50F89B5"/>
  </w:style>
  <w:style w:type="paragraph" w:customStyle="1" w:styleId="011BEF738CCD40229F25ED003DA8EF82">
    <w:name w:val="011BEF738CCD40229F25ED003DA8EF82"/>
  </w:style>
  <w:style w:type="paragraph" w:customStyle="1" w:styleId="90FEC37E125E4C6CA25C9F4719302739">
    <w:name w:val="90FEC37E125E4C6CA25C9F4719302739"/>
  </w:style>
  <w:style w:type="paragraph" w:customStyle="1" w:styleId="0B07D8C370244EFDA8FAA355A6A5ED4D">
    <w:name w:val="0B07D8C370244EFDA8FAA355A6A5ED4D"/>
  </w:style>
  <w:style w:type="paragraph" w:customStyle="1" w:styleId="98326983F7264ACBBF1A4664923FAD7E">
    <w:name w:val="98326983F7264ACBBF1A4664923FAD7E"/>
  </w:style>
  <w:style w:type="paragraph" w:customStyle="1" w:styleId="A534BEBDCC0F40E68FA9346FD62ECB6D">
    <w:name w:val="A534BEBDCC0F40E68FA9346FD62ECB6D"/>
  </w:style>
  <w:style w:type="paragraph" w:customStyle="1" w:styleId="9858C95882554B10BC7023A6864FA48A">
    <w:name w:val="9858C95882554B10BC7023A6864FA48A"/>
  </w:style>
  <w:style w:type="paragraph" w:customStyle="1" w:styleId="FF91690C8C3F441AACC6FDB60D784310">
    <w:name w:val="FF91690C8C3F441AACC6FDB60D784310"/>
  </w:style>
  <w:style w:type="paragraph" w:customStyle="1" w:styleId="806C08AA6CAF405D898216FBC6E05E5E">
    <w:name w:val="806C08AA6CAF405D898216FBC6E05E5E"/>
  </w:style>
  <w:style w:type="paragraph" w:customStyle="1" w:styleId="A3696FFB08004AEA81A609A46AA4C51F">
    <w:name w:val="A3696FFB08004AEA81A609A46AA4C51F"/>
  </w:style>
  <w:style w:type="paragraph" w:customStyle="1" w:styleId="B58CB3FBA5214BC8B067F6E7C1784DD2">
    <w:name w:val="B58CB3FBA5214BC8B067F6E7C1784DD2"/>
  </w:style>
  <w:style w:type="paragraph" w:customStyle="1" w:styleId="D5F1DACAC2184A6E88A555529F59205F">
    <w:name w:val="D5F1DACAC2184A6E88A555529F59205F"/>
  </w:style>
  <w:style w:type="paragraph" w:customStyle="1" w:styleId="283CD3E14DA14504B39EFCE7F45214BA">
    <w:name w:val="283CD3E14DA14504B39EFCE7F45214BA"/>
  </w:style>
  <w:style w:type="paragraph" w:customStyle="1" w:styleId="CAF8D9EEAAE843C8AA21E695B1CCE21D">
    <w:name w:val="CAF8D9EEAAE843C8AA21E695B1CCE21D"/>
  </w:style>
  <w:style w:type="paragraph" w:customStyle="1" w:styleId="A2D9B7B8425C4A73956C27281BCEC48B">
    <w:name w:val="A2D9B7B8425C4A73956C27281BCEC48B"/>
  </w:style>
  <w:style w:type="paragraph" w:customStyle="1" w:styleId="9601703DEB8A4A0CBB511619CA414DFD">
    <w:name w:val="9601703DEB8A4A0CBB511619CA414DFD"/>
  </w:style>
  <w:style w:type="paragraph" w:customStyle="1" w:styleId="6654E3CB319349E68BEAAC2CEC70A3DF">
    <w:name w:val="6654E3CB319349E68BEAAC2CEC70A3DF"/>
  </w:style>
  <w:style w:type="paragraph" w:customStyle="1" w:styleId="4334486A9F8142DD892862B27505FB61">
    <w:name w:val="4334486A9F8142DD892862B27505FB61"/>
  </w:style>
  <w:style w:type="paragraph" w:customStyle="1" w:styleId="A46382F8D3834DECB5BFA4AE1DAAF0EC">
    <w:name w:val="A46382F8D3834DECB5BFA4AE1DAAF0EC"/>
  </w:style>
  <w:style w:type="paragraph" w:customStyle="1" w:styleId="DA7BEAAC0ED74446A629E030D89AEC1C">
    <w:name w:val="DA7BEAAC0ED74446A629E030D89AEC1C"/>
  </w:style>
  <w:style w:type="paragraph" w:customStyle="1" w:styleId="08D08A86A0C74E2DA2A425CABCCB5406">
    <w:name w:val="08D08A86A0C74E2DA2A425CABCCB5406"/>
  </w:style>
  <w:style w:type="paragraph" w:customStyle="1" w:styleId="C7CB912077EE433D8BBD2B1FF243B6BB">
    <w:name w:val="C7CB912077EE433D8BBD2B1FF243B6BB"/>
  </w:style>
  <w:style w:type="paragraph" w:customStyle="1" w:styleId="55442C00BC74406AAB89D80106476D1D">
    <w:name w:val="55442C00BC74406AAB89D80106476D1D"/>
  </w:style>
  <w:style w:type="paragraph" w:customStyle="1" w:styleId="A416BD2DB11040E5823AEF8ADEB14432">
    <w:name w:val="A416BD2DB11040E5823AEF8ADEB144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{FEB89756-7F4C-45C6-832E-0B2F72977FC1}tf16392716.dotx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wEB dEVELOPER</dc:subject>
  <dc:creator/>
  <cp:keywords/>
  <dc:description>WWW.KEVINJCRAFT.COM
wWW.GITHUB.COM/KEVINJCRAFT</dc:description>
  <cp:lastModifiedBy/>
  <cp:revision>1</cp:revision>
  <dcterms:created xsi:type="dcterms:W3CDTF">2020-07-15T21:40:00Z</dcterms:created>
  <dcterms:modified xsi:type="dcterms:W3CDTF">2020-07-15T21:40:00Z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